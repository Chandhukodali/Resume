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C6CA" w14:textId="3F6B6238" w:rsidR="002B5A12" w:rsidRDefault="00184BB7">
      <w:pPr>
        <w:pStyle w:val="ContactInf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9747E9" wp14:editId="31F4E3B2">
            <wp:simplePos x="0" y="0"/>
            <wp:positionH relativeFrom="column">
              <wp:posOffset>192162</wp:posOffset>
            </wp:positionH>
            <wp:positionV relativeFrom="paragraph">
              <wp:posOffset>1</wp:posOffset>
            </wp:positionV>
            <wp:extent cx="921518" cy="1244050"/>
            <wp:effectExtent l="0" t="0" r="0" b="0"/>
            <wp:wrapNone/>
            <wp:docPr id="5" name="Picture 5" descr="A person with a mustach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a mustach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041" cy="125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0B0">
        <w:t>F</w:t>
      </w:r>
      <w:r w:rsidR="00F86592">
        <w:t>lat.No:508, Sree Sai Surya Lotus,</w:t>
      </w:r>
    </w:p>
    <w:p w14:paraId="329FAB41" w14:textId="0D8771AF" w:rsidR="00F86592" w:rsidRDefault="00F86592">
      <w:pPr>
        <w:pStyle w:val="ContactInfo"/>
      </w:pPr>
      <w:r>
        <w:t>HPCL Layout, Bakannapalem, Madhurawada,</w:t>
      </w:r>
    </w:p>
    <w:p w14:paraId="590E7246" w14:textId="4B781FED" w:rsidR="00F86592" w:rsidRDefault="00CA50B0">
      <w:pPr>
        <w:pStyle w:val="ContactInfo"/>
      </w:pPr>
      <w:r>
        <w:t>Visakhapatnam</w:t>
      </w:r>
      <w:r w:rsidR="00F86592">
        <w:t xml:space="preserve"> (530048), Andhra Pradesh, India</w:t>
      </w:r>
    </w:p>
    <w:p w14:paraId="18AA26C6" w14:textId="72725E2C" w:rsidR="002B5A12" w:rsidRDefault="00F86592">
      <w:pPr>
        <w:pStyle w:val="ContactInfo"/>
      </w:pPr>
      <w:r>
        <w:t>9487719963</w:t>
      </w:r>
      <w:r w:rsidR="00E80ED8">
        <w:t>(SMS)</w:t>
      </w:r>
    </w:p>
    <w:p w14:paraId="1D6E1059" w14:textId="4D4B8555" w:rsidR="002B5A12" w:rsidRDefault="008F2038">
      <w:pPr>
        <w:pStyle w:val="Email"/>
      </w:pPr>
      <w:hyperlink r:id="rId8" w:history="1">
        <w:r w:rsidR="00886C7B">
          <w:rPr>
            <w:rStyle w:val="Hyperlink"/>
          </w:rPr>
          <w:t>nakkahemanth52@gmail.com</w:t>
        </w:r>
      </w:hyperlink>
    </w:p>
    <w:p w14:paraId="2275DADC" w14:textId="7A2109C7" w:rsidR="002B5A12" w:rsidRDefault="00F86592" w:rsidP="00C26A1E">
      <w:pPr>
        <w:pStyle w:val="Name"/>
        <w:pBdr>
          <w:right w:val="single" w:sz="4" w:space="17" w:color="7E97AD" w:themeColor="accent1"/>
        </w:pBdr>
      </w:pPr>
      <w:r>
        <w:t>Nakka Hemanth</w:t>
      </w:r>
    </w:p>
    <w:tbl>
      <w:tblPr>
        <w:tblStyle w:val="ResumeTable"/>
        <w:tblW w:w="5113" w:type="pct"/>
        <w:tblLook w:val="04A0" w:firstRow="1" w:lastRow="0" w:firstColumn="1" w:lastColumn="0" w:noHBand="0" w:noVBand="1"/>
        <w:tblCaption w:val="Resume layout table"/>
      </w:tblPr>
      <w:tblGrid>
        <w:gridCol w:w="2208"/>
        <w:gridCol w:w="8100"/>
      </w:tblGrid>
      <w:tr w:rsidR="002B5A12" w14:paraId="7C6D977A" w14:textId="77777777" w:rsidTr="007D257B">
        <w:trPr>
          <w:trHeight w:val="143"/>
        </w:trPr>
        <w:tc>
          <w:tcPr>
            <w:tcW w:w="2208" w:type="dxa"/>
            <w:tcMar>
              <w:right w:w="475" w:type="dxa"/>
            </w:tcMar>
          </w:tcPr>
          <w:p w14:paraId="1E59EA10" w14:textId="77777777" w:rsidR="002B5A12" w:rsidRDefault="00383277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100" w:type="dxa"/>
          </w:tcPr>
          <w:p w14:paraId="380CCC6A" w14:textId="77777777" w:rsidR="006062C8" w:rsidRDefault="006062C8">
            <w:pPr>
              <w:pStyle w:val="ResumeText"/>
            </w:pPr>
            <w:r>
              <w:t xml:space="preserve">To work hard with full dedication for the achievement of organization objective under satisfying job contact, hence Enhancing my skill and knowledge and ready </w:t>
            </w:r>
            <w:r w:rsidR="00BA6C73">
              <w:t>to learn new things.</w:t>
            </w:r>
          </w:p>
          <w:p w14:paraId="7A752DDE" w14:textId="06687A72" w:rsidR="00BA6C73" w:rsidRDefault="00BA6C73">
            <w:pPr>
              <w:pStyle w:val="ResumeText"/>
            </w:pPr>
            <w:r>
              <w:t>I am a speech and hearing</w:t>
            </w:r>
            <w:r w:rsidR="00A9596F">
              <w:t>-</w:t>
            </w:r>
            <w:r>
              <w:t xml:space="preserve">impaired engineering graduate in Computer Science and Engineering, looking for job opportunities to work a software developer for a leading company where in my technical knowledge and skill are used. </w:t>
            </w:r>
          </w:p>
        </w:tc>
      </w:tr>
      <w:tr w:rsidR="002B5A12" w14:paraId="7E8AB345" w14:textId="77777777" w:rsidTr="007D257B">
        <w:trPr>
          <w:trHeight w:val="143"/>
        </w:trPr>
        <w:tc>
          <w:tcPr>
            <w:tcW w:w="2208" w:type="dxa"/>
            <w:tcMar>
              <w:right w:w="475" w:type="dxa"/>
            </w:tcMar>
          </w:tcPr>
          <w:p w14:paraId="13593103" w14:textId="77777777" w:rsidR="002B5A12" w:rsidRDefault="00383277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81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48"/>
              <w:gridCol w:w="4129"/>
            </w:tblGrid>
            <w:tr w:rsidR="001C1B86" w14:paraId="0FC31D3A" w14:textId="77777777" w:rsidTr="00AC5113">
              <w:tc>
                <w:tcPr>
                  <w:tcW w:w="1565" w:type="dxa"/>
                </w:tcPr>
                <w:p w14:paraId="42493023" w14:textId="77777777" w:rsidR="001C1B86" w:rsidRDefault="001C1B86" w:rsidP="00AD3B9B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MS</w:t>
                  </w:r>
                  <w:r w:rsidR="00EC7021">
                    <w:t xml:space="preserve"> </w:t>
                  </w:r>
                  <w:r>
                    <w:t xml:space="preserve">Office </w:t>
                  </w:r>
                </w:p>
                <w:p w14:paraId="49758167" w14:textId="77777777" w:rsidR="00AD3B9B" w:rsidRDefault="00AD3B9B" w:rsidP="00AD3B9B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Basic C programming</w:t>
                  </w:r>
                </w:p>
                <w:p w14:paraId="39B5E1D5" w14:textId="77777777" w:rsidR="00AD3B9B" w:rsidRDefault="00AD3B9B" w:rsidP="00AD3B9B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Basic C++</w:t>
                  </w:r>
                </w:p>
                <w:p w14:paraId="4F8194DC" w14:textId="77777777" w:rsidR="00AD3B9B" w:rsidRDefault="00AD3B9B" w:rsidP="00AD3B9B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Basic </w:t>
                  </w:r>
                  <w:r w:rsidR="00192411">
                    <w:t>Java</w:t>
                  </w:r>
                </w:p>
                <w:p w14:paraId="57275610" w14:textId="77777777" w:rsidR="00192411" w:rsidRDefault="00192411" w:rsidP="00AD3B9B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HTML, </w:t>
                  </w:r>
                  <w:r w:rsidR="00D42195">
                    <w:t>CSS</w:t>
                  </w:r>
                </w:p>
                <w:p w14:paraId="062C932D" w14:textId="001C5BBD" w:rsidR="00D42195" w:rsidRDefault="00D42195" w:rsidP="00A14281">
                  <w:pPr>
                    <w:pStyle w:val="ResumeText"/>
                    <w:spacing w:line="240" w:lineRule="auto"/>
                    <w:ind w:left="720"/>
                  </w:pPr>
                </w:p>
              </w:tc>
              <w:tc>
                <w:tcPr>
                  <w:tcW w:w="1565" w:type="dxa"/>
                </w:tcPr>
                <w:p w14:paraId="78E8618D" w14:textId="0040D7BD" w:rsidR="00A14281" w:rsidRDefault="002C2C7C" w:rsidP="00192411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Basic </w:t>
                  </w:r>
                  <w:r w:rsidR="00A14281">
                    <w:t xml:space="preserve">Python </w:t>
                  </w:r>
                </w:p>
                <w:p w14:paraId="2BDFD901" w14:textId="5AF80BC5" w:rsidR="001C1B86" w:rsidRDefault="003325E7" w:rsidP="00192411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Amazon Web Services, cloud </w:t>
                  </w:r>
                  <w:r w:rsidR="00A37A87">
                    <w:t>computer</w:t>
                  </w:r>
                </w:p>
                <w:p w14:paraId="6DDDC201" w14:textId="5FA281C3" w:rsidR="00A37A87" w:rsidRDefault="00A37A87" w:rsidP="00192411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Ci</w:t>
                  </w:r>
                  <w:r w:rsidR="00CA71FF">
                    <w:t>sc</w:t>
                  </w:r>
                  <w:r>
                    <w:t>o certified Network Associate</w:t>
                  </w:r>
                </w:p>
                <w:p w14:paraId="461420DE" w14:textId="77777777" w:rsidR="00A37A87" w:rsidRDefault="00D42195" w:rsidP="00192411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Google Cloud Platform</w:t>
                  </w:r>
                </w:p>
                <w:p w14:paraId="7716CB55" w14:textId="52685115" w:rsidR="00D42195" w:rsidRDefault="00D42195" w:rsidP="00192411">
                  <w:pPr>
                    <w:pStyle w:val="ResumeText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Development </w:t>
                  </w:r>
                  <w:proofErr w:type="gramStart"/>
                  <w:r>
                    <w:t>Operation</w:t>
                  </w:r>
                  <w:r w:rsidR="002C2C7C">
                    <w:t>s(</w:t>
                  </w:r>
                  <w:proofErr w:type="gramEnd"/>
                  <w:r w:rsidR="002C2C7C">
                    <w:t>DevOps)</w:t>
                  </w:r>
                </w:p>
              </w:tc>
            </w:tr>
          </w:tbl>
          <w:p w14:paraId="5FBA0625" w14:textId="03A06E6B" w:rsidR="00D80EF4" w:rsidRDefault="00D80EF4" w:rsidP="008E2961">
            <w:pPr>
              <w:pStyle w:val="ResumeText"/>
              <w:spacing w:line="240" w:lineRule="auto"/>
            </w:pPr>
          </w:p>
        </w:tc>
      </w:tr>
      <w:tr w:rsidR="002B5A12" w14:paraId="5615E42F" w14:textId="77777777" w:rsidTr="007D257B">
        <w:trPr>
          <w:trHeight w:val="143"/>
        </w:trPr>
        <w:tc>
          <w:tcPr>
            <w:tcW w:w="2208" w:type="dxa"/>
            <w:tcMar>
              <w:right w:w="475" w:type="dxa"/>
            </w:tcMar>
          </w:tcPr>
          <w:p w14:paraId="2A0C6B9C" w14:textId="00F58DE5" w:rsidR="002B5A12" w:rsidRDefault="0093733E">
            <w:pPr>
              <w:pStyle w:val="Heading1"/>
              <w:outlineLvl w:val="0"/>
            </w:pPr>
            <w:r>
              <w:t xml:space="preserve">Training and </w:t>
            </w:r>
            <w:r w:rsidR="00383277">
              <w:t>Experience</w:t>
            </w:r>
          </w:p>
        </w:tc>
        <w:tc>
          <w:tcPr>
            <w:tcW w:w="8100" w:type="dxa"/>
          </w:tcPr>
          <w:p w14:paraId="56970275" w14:textId="5F7D05E8" w:rsidR="002B5A12" w:rsidRDefault="0093733E" w:rsidP="0093733E">
            <w:pPr>
              <w:pStyle w:val="Heading2"/>
              <w:outlineLvl w:val="1"/>
            </w:pPr>
            <w:r>
              <w:t>In-plant training,</w:t>
            </w:r>
            <w:r w:rsidR="001C4430">
              <w:t xml:space="preserve"> Exafluence Pvt ltd,</w:t>
            </w:r>
            <w:r>
              <w:t xml:space="preserve"> Tirupati</w:t>
            </w:r>
          </w:p>
          <w:p w14:paraId="7A4628ED" w14:textId="1F7BB2EE" w:rsidR="002B5A12" w:rsidRDefault="0093733E" w:rsidP="009645D4">
            <w:pPr>
              <w:pStyle w:val="ResumeText"/>
              <w:numPr>
                <w:ilvl w:val="0"/>
                <w:numId w:val="3"/>
              </w:numPr>
            </w:pPr>
            <w:r>
              <w:t xml:space="preserve">Completed in-plant training on topic in Web Development, </w:t>
            </w:r>
            <w:proofErr w:type="gramStart"/>
            <w:r>
              <w:t>MySQL</w:t>
            </w:r>
            <w:proofErr w:type="gramEnd"/>
            <w:r>
              <w:t xml:space="preserve"> an</w:t>
            </w:r>
            <w:r w:rsidR="009645D4">
              <w:t xml:space="preserve">d </w:t>
            </w:r>
            <w:r>
              <w:t>DB Mango at Exafluence Pvt LTD for a period of 18 days.</w:t>
            </w:r>
          </w:p>
          <w:p w14:paraId="55AB43BF" w14:textId="2B8638F7" w:rsidR="002B5A12" w:rsidRDefault="005862B9" w:rsidP="0093733E">
            <w:pPr>
              <w:pStyle w:val="Heading2"/>
              <w:outlineLvl w:val="1"/>
            </w:pPr>
            <w:r>
              <w:t>internship</w:t>
            </w:r>
            <w:r w:rsidR="0093733E">
              <w:t xml:space="preserve">, </w:t>
            </w:r>
            <w:r w:rsidR="001C4430">
              <w:t xml:space="preserve">Shrewd Business solutions, </w:t>
            </w:r>
            <w:r w:rsidR="0093733E">
              <w:t xml:space="preserve">Coimbatore </w:t>
            </w:r>
          </w:p>
          <w:p w14:paraId="42A0328C" w14:textId="77777777" w:rsidR="002B5A12" w:rsidRDefault="0093733E" w:rsidP="009645D4">
            <w:pPr>
              <w:pStyle w:val="ResumeText"/>
              <w:numPr>
                <w:ilvl w:val="0"/>
                <w:numId w:val="3"/>
              </w:numPr>
            </w:pPr>
            <w:r>
              <w:t>Completed project on topic in Android Studio at Shrewd Business Solutions for a period of 4 months.</w:t>
            </w:r>
          </w:p>
          <w:p w14:paraId="79165BD6" w14:textId="7B266526" w:rsidR="0093733E" w:rsidRDefault="005862B9" w:rsidP="0093733E">
            <w:pPr>
              <w:pStyle w:val="Heading2"/>
              <w:outlineLvl w:val="1"/>
            </w:pPr>
            <w:r>
              <w:t>training</w:t>
            </w:r>
            <w:r w:rsidR="0093733E">
              <w:t xml:space="preserve">, </w:t>
            </w:r>
            <w:r w:rsidR="001C4430">
              <w:t xml:space="preserve">winvinaya foundation, </w:t>
            </w:r>
            <w:r>
              <w:t>bangaluru</w:t>
            </w:r>
            <w:r w:rsidR="0093733E">
              <w:t xml:space="preserve"> </w:t>
            </w:r>
          </w:p>
          <w:p w14:paraId="1E87F19C" w14:textId="259C1AEC" w:rsidR="0093733E" w:rsidRDefault="005862B9" w:rsidP="009645D4">
            <w:pPr>
              <w:pStyle w:val="ResumeText"/>
              <w:numPr>
                <w:ilvl w:val="0"/>
                <w:numId w:val="3"/>
              </w:numPr>
            </w:pPr>
            <w:r>
              <w:t>Completed online IT training on Java at Win Vinaya Foundation from Sep 2020 for 2 months</w:t>
            </w:r>
            <w:r w:rsidR="00B4361C">
              <w:t xml:space="preserve"> and 28 days.</w:t>
            </w:r>
          </w:p>
          <w:p w14:paraId="70C1A35A" w14:textId="300F2272" w:rsidR="00D24D42" w:rsidRDefault="00D24D42" w:rsidP="009645D4">
            <w:pPr>
              <w:pStyle w:val="ResumeText"/>
              <w:numPr>
                <w:ilvl w:val="0"/>
                <w:numId w:val="3"/>
              </w:numPr>
            </w:pPr>
            <w:r>
              <w:t xml:space="preserve">Completed Training </w:t>
            </w:r>
            <w:r w:rsidR="00EB17DB">
              <w:t>on MS Office for 3 months</w:t>
            </w:r>
          </w:p>
          <w:p w14:paraId="2B3B61FF" w14:textId="77777777" w:rsidR="009645D4" w:rsidRPr="00FC2398" w:rsidRDefault="009645D4" w:rsidP="009645D4">
            <w:pPr>
              <w:pStyle w:val="Heading2"/>
              <w:outlineLvl w:val="1"/>
            </w:pPr>
            <w:r w:rsidRPr="00FC2398">
              <w:t xml:space="preserve">TRAINING, ABILITY FOUNDATION, CHENNAI </w:t>
            </w:r>
          </w:p>
          <w:p w14:paraId="202B3580" w14:textId="77777777" w:rsidR="009645D4" w:rsidRDefault="009645D4" w:rsidP="009645D4">
            <w:pPr>
              <w:pStyle w:val="ResumeText"/>
              <w:numPr>
                <w:ilvl w:val="0"/>
                <w:numId w:val="1"/>
              </w:numPr>
            </w:pPr>
            <w:r>
              <w:t>Completed online training on Python at Capability Foundation from Oct 2022 for 2 months</w:t>
            </w:r>
          </w:p>
          <w:p w14:paraId="604CBEAB" w14:textId="7CFC6E12" w:rsidR="00B4361C" w:rsidRDefault="00B4361C" w:rsidP="00B4361C">
            <w:pPr>
              <w:pStyle w:val="Heading2"/>
              <w:outlineLvl w:val="1"/>
            </w:pPr>
            <w:r>
              <w:lastRenderedPageBreak/>
              <w:t>work,</w:t>
            </w:r>
            <w:r w:rsidR="001C4430">
              <w:t xml:space="preserve"> accenture,</w:t>
            </w:r>
            <w:r>
              <w:t xml:space="preserve"> bangaluru </w:t>
            </w:r>
          </w:p>
          <w:p w14:paraId="7981244F" w14:textId="77777777" w:rsidR="00B4361C" w:rsidRDefault="00EF0392" w:rsidP="001C4430">
            <w:pPr>
              <w:pStyle w:val="ResumeText"/>
              <w:numPr>
                <w:ilvl w:val="0"/>
                <w:numId w:val="1"/>
              </w:numPr>
            </w:pPr>
            <w:r>
              <w:t>Internship – I had completed training “</w:t>
            </w:r>
            <w:r w:rsidRPr="00EF0392">
              <w:rPr>
                <w:b/>
                <w:bCs/>
              </w:rPr>
              <w:t>Network Track</w:t>
            </w:r>
            <w:r>
              <w:t>” from Aug 2021 for 3 months.</w:t>
            </w:r>
          </w:p>
          <w:p w14:paraId="2652EB34" w14:textId="10332ECC" w:rsidR="003730B4" w:rsidRDefault="00EF0392" w:rsidP="009645D4">
            <w:pPr>
              <w:pStyle w:val="ResumeText"/>
              <w:numPr>
                <w:ilvl w:val="0"/>
                <w:numId w:val="1"/>
              </w:numPr>
            </w:pPr>
            <w:r>
              <w:t>Experience Trainer – “Infrastructure as a code” FTE from A</w:t>
            </w:r>
            <w:r w:rsidR="00762827">
              <w:t>CCENTURE</w:t>
            </w:r>
            <w:r w:rsidR="00A912CA">
              <w:t xml:space="preserve"> </w:t>
            </w:r>
            <w:r w:rsidR="00DF4D62">
              <w:t xml:space="preserve">for </w:t>
            </w:r>
            <w:r w:rsidR="0055110F">
              <w:t>O</w:t>
            </w:r>
            <w:r w:rsidR="00DF4D62">
              <w:t xml:space="preserve">ne year </w:t>
            </w:r>
          </w:p>
        </w:tc>
      </w:tr>
      <w:tr w:rsidR="002B5A12" w14:paraId="3A2B6905" w14:textId="77777777" w:rsidTr="007D257B">
        <w:trPr>
          <w:trHeight w:val="1880"/>
        </w:trPr>
        <w:tc>
          <w:tcPr>
            <w:tcW w:w="2208" w:type="dxa"/>
            <w:tcMar>
              <w:right w:w="475" w:type="dxa"/>
            </w:tcMar>
          </w:tcPr>
          <w:p w14:paraId="20DFC50E" w14:textId="60F5FA0F" w:rsidR="002B5A12" w:rsidRDefault="00383277">
            <w:pPr>
              <w:pStyle w:val="Heading1"/>
              <w:outlineLvl w:val="0"/>
            </w:pPr>
            <w:r>
              <w:lastRenderedPageBreak/>
              <w:t>Education</w:t>
            </w:r>
            <w:r w:rsidR="00431802">
              <w:t xml:space="preserve"> qualification </w:t>
            </w:r>
          </w:p>
        </w:tc>
        <w:tc>
          <w:tcPr>
            <w:tcW w:w="8100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316"/>
              <w:gridCol w:w="877"/>
              <w:gridCol w:w="4414"/>
              <w:gridCol w:w="1259"/>
            </w:tblGrid>
            <w:tr w:rsidR="00226A3A" w14:paraId="15481056" w14:textId="77777777" w:rsidTr="002E76D7">
              <w:trPr>
                <w:trHeight w:val="274"/>
              </w:trPr>
              <w:tc>
                <w:tcPr>
                  <w:tcW w:w="1316" w:type="dxa"/>
                </w:tcPr>
                <w:p w14:paraId="3B0C0F16" w14:textId="50F75FEF" w:rsidR="00E96E4F" w:rsidRDefault="00F631DD" w:rsidP="00366AF3">
                  <w:pPr>
                    <w:pStyle w:val="ContactInfo"/>
                    <w:jc w:val="center"/>
                  </w:pPr>
                  <w:r>
                    <w:t>Qualification</w:t>
                  </w:r>
                </w:p>
              </w:tc>
              <w:tc>
                <w:tcPr>
                  <w:tcW w:w="877" w:type="dxa"/>
                </w:tcPr>
                <w:p w14:paraId="58AB8D37" w14:textId="00922C03" w:rsidR="00E96E4F" w:rsidRDefault="00F631DD" w:rsidP="00366AF3">
                  <w:pPr>
                    <w:pStyle w:val="ContactInfo"/>
                    <w:jc w:val="center"/>
                  </w:pPr>
                  <w:r>
                    <w:t>Year of passing</w:t>
                  </w:r>
                </w:p>
              </w:tc>
              <w:tc>
                <w:tcPr>
                  <w:tcW w:w="4414" w:type="dxa"/>
                </w:tcPr>
                <w:p w14:paraId="48556919" w14:textId="41EFBEA6" w:rsidR="00E96E4F" w:rsidRDefault="00F631DD" w:rsidP="00366AF3">
                  <w:pPr>
                    <w:pStyle w:val="ContactInfo"/>
                    <w:jc w:val="center"/>
                  </w:pPr>
                  <w:r>
                    <w:t>Name of</w:t>
                  </w:r>
                  <w:r w:rsidR="00366AF3">
                    <w:t xml:space="preserve"> the</w:t>
                  </w:r>
                  <w:r>
                    <w:t xml:space="preserve"> board</w:t>
                  </w:r>
                  <w:r w:rsidR="00366AF3">
                    <w:t xml:space="preserve"> / University</w:t>
                  </w:r>
                </w:p>
              </w:tc>
              <w:tc>
                <w:tcPr>
                  <w:tcW w:w="1259" w:type="dxa"/>
                </w:tcPr>
                <w:p w14:paraId="0FADB010" w14:textId="660E7EE3" w:rsidR="00E96E4F" w:rsidRDefault="00366AF3" w:rsidP="00366AF3">
                  <w:pPr>
                    <w:pStyle w:val="ContactInfo"/>
                    <w:jc w:val="center"/>
                  </w:pPr>
                  <w:r>
                    <w:t>Percentage</w:t>
                  </w:r>
                </w:p>
              </w:tc>
            </w:tr>
            <w:tr w:rsidR="00226A3A" w14:paraId="27B777B8" w14:textId="77777777" w:rsidTr="002E76D7">
              <w:trPr>
                <w:trHeight w:val="110"/>
              </w:trPr>
              <w:tc>
                <w:tcPr>
                  <w:tcW w:w="1316" w:type="dxa"/>
                  <w:vAlign w:val="center"/>
                </w:tcPr>
                <w:p w14:paraId="08A76167" w14:textId="0ACAAC44" w:rsidR="00E96E4F" w:rsidRDefault="005C0BA1" w:rsidP="00305F70">
                  <w:pPr>
                    <w:pStyle w:val="ContactInfo"/>
                    <w:jc w:val="center"/>
                  </w:pPr>
                  <w:r>
                    <w:t>B. Tech</w:t>
                  </w:r>
                  <w:r w:rsidR="000A0F8B">
                    <w:t xml:space="preserve"> (CSE)</w:t>
                  </w:r>
                </w:p>
              </w:tc>
              <w:tc>
                <w:tcPr>
                  <w:tcW w:w="877" w:type="dxa"/>
                  <w:vAlign w:val="center"/>
                </w:tcPr>
                <w:p w14:paraId="18505BB3" w14:textId="0FA34D0B" w:rsidR="00E96E4F" w:rsidRDefault="000A0F8B" w:rsidP="00305F70">
                  <w:pPr>
                    <w:pStyle w:val="ContactInfo"/>
                    <w:jc w:val="center"/>
                  </w:pPr>
                  <w:r>
                    <w:t>2020</w:t>
                  </w:r>
                </w:p>
              </w:tc>
              <w:tc>
                <w:tcPr>
                  <w:tcW w:w="4414" w:type="dxa"/>
                  <w:vAlign w:val="center"/>
                </w:tcPr>
                <w:p w14:paraId="5DDAAD1B" w14:textId="61D2F1DE" w:rsidR="00E96E4F" w:rsidRDefault="000A0F8B" w:rsidP="00305F70">
                  <w:pPr>
                    <w:pStyle w:val="ContactInfo"/>
                    <w:jc w:val="center"/>
                  </w:pPr>
                  <w:r>
                    <w:t>Kalasalingam Academy of Research and Education (KARE)</w:t>
                  </w:r>
                </w:p>
              </w:tc>
              <w:tc>
                <w:tcPr>
                  <w:tcW w:w="1259" w:type="dxa"/>
                  <w:vAlign w:val="center"/>
                </w:tcPr>
                <w:p w14:paraId="292FBECD" w14:textId="21C8DCF3" w:rsidR="00E96E4F" w:rsidRDefault="00305F70" w:rsidP="00305F70">
                  <w:pPr>
                    <w:pStyle w:val="ContactInfo"/>
                    <w:jc w:val="center"/>
                  </w:pPr>
                  <w:r>
                    <w:t>7.56</w:t>
                  </w:r>
                </w:p>
              </w:tc>
            </w:tr>
            <w:tr w:rsidR="00226A3A" w14:paraId="46CB06C4" w14:textId="77777777" w:rsidTr="00301B58">
              <w:trPr>
                <w:trHeight w:val="377"/>
              </w:trPr>
              <w:tc>
                <w:tcPr>
                  <w:tcW w:w="1316" w:type="dxa"/>
                </w:tcPr>
                <w:p w14:paraId="44789EFE" w14:textId="55492DD4" w:rsidR="00E96E4F" w:rsidRDefault="00305F70" w:rsidP="00226A3A">
                  <w:pPr>
                    <w:pStyle w:val="ContactInfo"/>
                    <w:jc w:val="center"/>
                  </w:pPr>
                  <w:r>
                    <w:t>12th</w:t>
                  </w:r>
                </w:p>
              </w:tc>
              <w:tc>
                <w:tcPr>
                  <w:tcW w:w="877" w:type="dxa"/>
                </w:tcPr>
                <w:p w14:paraId="6278453F" w14:textId="50C132C4" w:rsidR="00E96E4F" w:rsidRDefault="00465BDC" w:rsidP="00226A3A">
                  <w:pPr>
                    <w:pStyle w:val="ContactInfo"/>
                    <w:jc w:val="center"/>
                  </w:pPr>
                  <w:r>
                    <w:t>2016</w:t>
                  </w:r>
                </w:p>
              </w:tc>
              <w:tc>
                <w:tcPr>
                  <w:tcW w:w="4414" w:type="dxa"/>
                </w:tcPr>
                <w:p w14:paraId="3B056CF6" w14:textId="3051F8FD" w:rsidR="00E96E4F" w:rsidRDefault="00465BDC" w:rsidP="00226A3A">
                  <w:pPr>
                    <w:pStyle w:val="ContactInfo"/>
                    <w:jc w:val="center"/>
                  </w:pPr>
                  <w:r>
                    <w:t xml:space="preserve">National Institute of </w:t>
                  </w:r>
                  <w:r w:rsidR="00226A3A">
                    <w:t>Open Schooling</w:t>
                  </w:r>
                </w:p>
              </w:tc>
              <w:tc>
                <w:tcPr>
                  <w:tcW w:w="1259" w:type="dxa"/>
                </w:tcPr>
                <w:p w14:paraId="5A31E27F" w14:textId="24DD4379" w:rsidR="00E96E4F" w:rsidRDefault="00226A3A" w:rsidP="00226A3A">
                  <w:pPr>
                    <w:pStyle w:val="ContactInfo"/>
                    <w:jc w:val="center"/>
                  </w:pPr>
                  <w:r>
                    <w:t>46.4%</w:t>
                  </w:r>
                </w:p>
              </w:tc>
            </w:tr>
            <w:tr w:rsidR="00E5079D" w14:paraId="4D45ED56" w14:textId="77777777" w:rsidTr="00301B58">
              <w:trPr>
                <w:trHeight w:val="359"/>
              </w:trPr>
              <w:tc>
                <w:tcPr>
                  <w:tcW w:w="1316" w:type="dxa"/>
                </w:tcPr>
                <w:p w14:paraId="4C9AC47F" w14:textId="272B81D6" w:rsidR="000A0F8B" w:rsidRDefault="00226A3A" w:rsidP="00226A3A">
                  <w:pPr>
                    <w:pStyle w:val="ContactInfo"/>
                    <w:jc w:val="center"/>
                  </w:pPr>
                  <w:r>
                    <w:t>10th</w:t>
                  </w:r>
                </w:p>
              </w:tc>
              <w:tc>
                <w:tcPr>
                  <w:tcW w:w="877" w:type="dxa"/>
                </w:tcPr>
                <w:p w14:paraId="68711766" w14:textId="7E771070" w:rsidR="000A0F8B" w:rsidRDefault="00226A3A" w:rsidP="00226A3A">
                  <w:pPr>
                    <w:pStyle w:val="ContactInfo"/>
                    <w:jc w:val="center"/>
                  </w:pPr>
                  <w:r>
                    <w:t>2014</w:t>
                  </w:r>
                </w:p>
              </w:tc>
              <w:tc>
                <w:tcPr>
                  <w:tcW w:w="4414" w:type="dxa"/>
                </w:tcPr>
                <w:p w14:paraId="559B8709" w14:textId="523FADE3" w:rsidR="000A0F8B" w:rsidRDefault="00533D84" w:rsidP="00226A3A">
                  <w:pPr>
                    <w:pStyle w:val="ContactInfo"/>
                    <w:jc w:val="center"/>
                  </w:pPr>
                  <w:r>
                    <w:t>Board of Secondary Education, A.P</w:t>
                  </w:r>
                  <w:r w:rsidR="00301B58">
                    <w:t>.</w:t>
                  </w:r>
                </w:p>
              </w:tc>
              <w:tc>
                <w:tcPr>
                  <w:tcW w:w="1259" w:type="dxa"/>
                </w:tcPr>
                <w:p w14:paraId="4A983C16" w14:textId="7E856A83" w:rsidR="000A0F8B" w:rsidRDefault="00533D84" w:rsidP="00226A3A">
                  <w:pPr>
                    <w:pStyle w:val="ContactInfo"/>
                    <w:jc w:val="center"/>
                  </w:pPr>
                  <w:r>
                    <w:t>78</w:t>
                  </w:r>
                </w:p>
              </w:tc>
            </w:tr>
          </w:tbl>
          <w:p w14:paraId="222680E4" w14:textId="1F331CC1" w:rsidR="00F26159" w:rsidRDefault="00F26159">
            <w:pPr>
              <w:pStyle w:val="ResumeText"/>
            </w:pPr>
          </w:p>
        </w:tc>
      </w:tr>
      <w:tr w:rsidR="002B5A12" w14:paraId="149DD01F" w14:textId="77777777" w:rsidTr="007D257B">
        <w:trPr>
          <w:trHeight w:val="1562"/>
        </w:trPr>
        <w:tc>
          <w:tcPr>
            <w:tcW w:w="2208" w:type="dxa"/>
            <w:tcMar>
              <w:right w:w="475" w:type="dxa"/>
            </w:tcMar>
          </w:tcPr>
          <w:p w14:paraId="2E68B584" w14:textId="0C74485E" w:rsidR="002B5A12" w:rsidRDefault="00106A06">
            <w:pPr>
              <w:pStyle w:val="Heading1"/>
              <w:outlineLvl w:val="0"/>
            </w:pPr>
            <w:r>
              <w:t>Strengths</w:t>
            </w:r>
          </w:p>
        </w:tc>
        <w:tc>
          <w:tcPr>
            <w:tcW w:w="8100" w:type="dxa"/>
          </w:tcPr>
          <w:p w14:paraId="7AB34856" w14:textId="77777777" w:rsidR="002B5A12" w:rsidRDefault="0000610E" w:rsidP="00C832B3">
            <w:pPr>
              <w:pStyle w:val="ResumeText"/>
              <w:spacing w:line="240" w:lineRule="auto"/>
            </w:pPr>
            <w:r>
              <w:t xml:space="preserve">Helping nature </w:t>
            </w:r>
          </w:p>
          <w:p w14:paraId="59E9B8C4" w14:textId="4DD2116C" w:rsidR="0019471F" w:rsidRDefault="00F120F8" w:rsidP="00C832B3">
            <w:pPr>
              <w:pStyle w:val="ResumeText"/>
              <w:spacing w:line="240" w:lineRule="auto"/>
            </w:pPr>
            <w:r>
              <w:t xml:space="preserve">Hard </w:t>
            </w:r>
            <w:r w:rsidR="00AC6695">
              <w:t>w</w:t>
            </w:r>
            <w:r>
              <w:t xml:space="preserve">ork </w:t>
            </w:r>
          </w:p>
          <w:p w14:paraId="2A651C53" w14:textId="04CA2DC1" w:rsidR="009A3CDC" w:rsidRDefault="009A3CDC" w:rsidP="00C832B3">
            <w:pPr>
              <w:pStyle w:val="ResumeText"/>
              <w:spacing w:line="240" w:lineRule="auto"/>
            </w:pPr>
            <w:r>
              <w:t>Tea</w:t>
            </w:r>
            <w:r w:rsidR="0037595C">
              <w:t>m</w:t>
            </w:r>
            <w:r w:rsidR="00AC6695">
              <w:t>w</w:t>
            </w:r>
            <w:r>
              <w:t>ork</w:t>
            </w:r>
          </w:p>
          <w:p w14:paraId="26C1224C" w14:textId="1337A662" w:rsidR="00AC6695" w:rsidRDefault="00CB56B8" w:rsidP="00C832B3">
            <w:pPr>
              <w:pStyle w:val="ResumeText"/>
              <w:spacing w:line="240" w:lineRule="auto"/>
            </w:pPr>
            <w:r>
              <w:t xml:space="preserve">Be punctuality </w:t>
            </w:r>
          </w:p>
          <w:p w14:paraId="0208547C" w14:textId="70C03A88" w:rsidR="00D75D4D" w:rsidRDefault="00CC16ED" w:rsidP="00C832B3">
            <w:pPr>
              <w:pStyle w:val="ResumeText"/>
              <w:spacing w:line="240" w:lineRule="auto"/>
            </w:pPr>
            <w:r>
              <w:t>Time Management</w:t>
            </w:r>
          </w:p>
        </w:tc>
      </w:tr>
      <w:tr w:rsidR="002B5A12" w14:paraId="013E6C40" w14:textId="77777777" w:rsidTr="007D257B">
        <w:trPr>
          <w:trHeight w:val="935"/>
        </w:trPr>
        <w:tc>
          <w:tcPr>
            <w:tcW w:w="2208" w:type="dxa"/>
            <w:tcMar>
              <w:right w:w="475" w:type="dxa"/>
            </w:tcMar>
          </w:tcPr>
          <w:p w14:paraId="0545FC26" w14:textId="0AD04EF2" w:rsidR="002B5A12" w:rsidRDefault="00557524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8100" w:type="dxa"/>
          </w:tcPr>
          <w:p w14:paraId="63E9D821" w14:textId="77777777" w:rsidR="002B5A12" w:rsidRDefault="00D34C9C" w:rsidP="002E349C">
            <w:pPr>
              <w:pStyle w:val="ResumeText"/>
              <w:spacing w:line="240" w:lineRule="auto"/>
            </w:pPr>
            <w:r>
              <w:t>Browsing</w:t>
            </w:r>
            <w:r w:rsidR="00D15D57">
              <w:t xml:space="preserve"> </w:t>
            </w:r>
          </w:p>
          <w:p w14:paraId="671B663B" w14:textId="77777777" w:rsidR="00D15D57" w:rsidRDefault="00D15D57" w:rsidP="002E349C">
            <w:pPr>
              <w:pStyle w:val="ResumeText"/>
              <w:spacing w:line="240" w:lineRule="auto"/>
            </w:pPr>
            <w:r>
              <w:t>Photography</w:t>
            </w:r>
          </w:p>
          <w:p w14:paraId="68E701D6" w14:textId="76C51540" w:rsidR="00D15D57" w:rsidRDefault="00D15D57" w:rsidP="002E349C">
            <w:pPr>
              <w:pStyle w:val="ResumeText"/>
              <w:spacing w:line="240" w:lineRule="auto"/>
            </w:pPr>
            <w:r>
              <w:t>Reading a book</w:t>
            </w:r>
          </w:p>
        </w:tc>
      </w:tr>
      <w:tr w:rsidR="00C531AC" w14:paraId="0F30BBDE" w14:textId="77777777" w:rsidTr="007D257B">
        <w:trPr>
          <w:trHeight w:val="944"/>
        </w:trPr>
        <w:tc>
          <w:tcPr>
            <w:tcW w:w="2208" w:type="dxa"/>
            <w:tcMar>
              <w:right w:w="475" w:type="dxa"/>
            </w:tcMar>
          </w:tcPr>
          <w:p w14:paraId="7F7A596A" w14:textId="22E9E913" w:rsidR="00C531AC" w:rsidRDefault="000427A4" w:rsidP="00B90D62">
            <w:pPr>
              <w:pStyle w:val="Heading1"/>
              <w:outlineLvl w:val="0"/>
            </w:pPr>
            <w:r>
              <w:t xml:space="preserve">      </w:t>
            </w:r>
            <w:r w:rsidR="00D00713">
              <w:t>certifications</w:t>
            </w:r>
          </w:p>
        </w:tc>
        <w:tc>
          <w:tcPr>
            <w:tcW w:w="8100" w:type="dxa"/>
          </w:tcPr>
          <w:p w14:paraId="5835E30E" w14:textId="45EF05AC" w:rsidR="00D00713" w:rsidRPr="00F01ABB" w:rsidRDefault="008F2038" w:rsidP="00D00713">
            <w:pPr>
              <w:pStyle w:val="ResumeText"/>
              <w:spacing w:line="240" w:lineRule="auto"/>
              <w:rPr>
                <w:color w:val="auto"/>
              </w:rPr>
            </w:pPr>
            <w:hyperlink r:id="rId9" w:history="1">
              <w:r w:rsidR="00D00713" w:rsidRPr="00F01ABB">
                <w:rPr>
                  <w:rStyle w:val="Hyperlink"/>
                  <w:color w:val="auto"/>
                </w:rPr>
                <w:t>AWS Cloud Technical Essentials from Coursera</w:t>
              </w:r>
            </w:hyperlink>
            <w:r w:rsidR="00D00713" w:rsidRPr="00F01ABB">
              <w:rPr>
                <w:color w:val="auto"/>
              </w:rPr>
              <w:t xml:space="preserve"> </w:t>
            </w:r>
          </w:p>
          <w:p w14:paraId="4E443145" w14:textId="3107EB25" w:rsidR="0038477E" w:rsidRPr="00F01ABB" w:rsidRDefault="008F2038" w:rsidP="00D00713">
            <w:pPr>
              <w:pStyle w:val="ResumeText"/>
              <w:spacing w:line="240" w:lineRule="auto"/>
              <w:rPr>
                <w:color w:val="auto"/>
              </w:rPr>
            </w:pPr>
            <w:hyperlink r:id="rId10" w:history="1">
              <w:r w:rsidR="0038477E" w:rsidRPr="00F01ABB">
                <w:rPr>
                  <w:rStyle w:val="Hyperlink"/>
                  <w:color w:val="auto"/>
                </w:rPr>
                <w:t xml:space="preserve">AWS </w:t>
              </w:r>
              <w:r w:rsidR="00361816" w:rsidRPr="00F01ABB">
                <w:rPr>
                  <w:rStyle w:val="Hyperlink"/>
                  <w:color w:val="auto"/>
                </w:rPr>
                <w:t xml:space="preserve">– ARC – Architecture </w:t>
              </w:r>
              <w:r w:rsidR="00992379" w:rsidRPr="00F01ABB">
                <w:rPr>
                  <w:rStyle w:val="Hyperlink"/>
                  <w:color w:val="auto"/>
                </w:rPr>
                <w:t xml:space="preserve">on AWS </w:t>
              </w:r>
              <w:r w:rsidR="00E5165A" w:rsidRPr="00F01ABB">
                <w:rPr>
                  <w:rStyle w:val="Hyperlink"/>
                  <w:color w:val="auto"/>
                </w:rPr>
                <w:t>–</w:t>
              </w:r>
              <w:r w:rsidR="00992379" w:rsidRPr="00F01ABB">
                <w:rPr>
                  <w:rStyle w:val="Hyperlink"/>
                  <w:color w:val="auto"/>
                </w:rPr>
                <w:t xml:space="preserve"> T</w:t>
              </w:r>
              <w:r w:rsidR="00E5165A" w:rsidRPr="00F01ABB">
                <w:rPr>
                  <w:rStyle w:val="Hyperlink"/>
                  <w:color w:val="auto"/>
                </w:rPr>
                <w:t>rainocate from Accenture</w:t>
              </w:r>
            </w:hyperlink>
          </w:p>
          <w:p w14:paraId="265479F6" w14:textId="63A312AB" w:rsidR="00D00713" w:rsidRPr="00F01ABB" w:rsidRDefault="008F2038" w:rsidP="00D00713">
            <w:pPr>
              <w:pStyle w:val="ResumeText"/>
              <w:spacing w:line="240" w:lineRule="auto"/>
              <w:rPr>
                <w:color w:val="auto"/>
              </w:rPr>
            </w:pPr>
            <w:hyperlink r:id="rId11" w:history="1">
              <w:r w:rsidR="00D00713" w:rsidRPr="00F01ABB">
                <w:rPr>
                  <w:rStyle w:val="Hyperlink"/>
                  <w:color w:val="auto"/>
                </w:rPr>
                <w:t>Cisco Certified Network Associate – Network Components from Accenture</w:t>
              </w:r>
            </w:hyperlink>
            <w:r w:rsidR="00D00713" w:rsidRPr="00F01ABB">
              <w:rPr>
                <w:color w:val="auto"/>
              </w:rPr>
              <w:t xml:space="preserve"> </w:t>
            </w:r>
          </w:p>
          <w:p w14:paraId="249F50FA" w14:textId="38965882" w:rsidR="00C531AC" w:rsidRPr="00F01ABB" w:rsidRDefault="008F2038" w:rsidP="002E349C">
            <w:pPr>
              <w:pStyle w:val="ResumeText"/>
              <w:spacing w:line="240" w:lineRule="auto"/>
              <w:rPr>
                <w:color w:val="auto"/>
              </w:rPr>
            </w:pPr>
            <w:hyperlink r:id="rId12" w:history="1">
              <w:r w:rsidR="00D00713" w:rsidRPr="00F01ABB">
                <w:rPr>
                  <w:rStyle w:val="Hyperlink"/>
                  <w:color w:val="auto"/>
                </w:rPr>
                <w:t>Multi-Cloud Network Associate Course from Aviatrix Certified Engineer</w:t>
              </w:r>
            </w:hyperlink>
          </w:p>
          <w:p w14:paraId="13C5328B" w14:textId="24159C5E" w:rsidR="000B1522" w:rsidRDefault="008F2038" w:rsidP="002E349C">
            <w:pPr>
              <w:pStyle w:val="ResumeText"/>
              <w:spacing w:line="240" w:lineRule="auto"/>
            </w:pPr>
            <w:hyperlink r:id="rId13" w:history="1">
              <w:r w:rsidR="005F78D6" w:rsidRPr="00F01ABB">
                <w:rPr>
                  <w:rStyle w:val="Hyperlink"/>
                  <w:color w:val="auto"/>
                </w:rPr>
                <w:t>Technology Training Programming in Python</w:t>
              </w:r>
            </w:hyperlink>
            <w:r w:rsidR="005F78D6" w:rsidRPr="00F01ABB">
              <w:rPr>
                <w:color w:val="auto"/>
              </w:rPr>
              <w:t xml:space="preserve"> </w:t>
            </w:r>
          </w:p>
        </w:tc>
      </w:tr>
      <w:tr w:rsidR="00C531AC" w14:paraId="55572D9A" w14:textId="77777777" w:rsidTr="007D257B">
        <w:trPr>
          <w:trHeight w:val="26"/>
        </w:trPr>
        <w:tc>
          <w:tcPr>
            <w:tcW w:w="2208" w:type="dxa"/>
            <w:tcMar>
              <w:right w:w="475" w:type="dxa"/>
            </w:tcMar>
          </w:tcPr>
          <w:p w14:paraId="2B9C0418" w14:textId="1B3AD5B4" w:rsidR="00504868" w:rsidRDefault="000427A4" w:rsidP="00F176C1">
            <w:pPr>
              <w:pStyle w:val="Heading1"/>
              <w:ind w:right="-474"/>
              <w:jc w:val="left"/>
              <w:outlineLvl w:val="0"/>
            </w:pPr>
            <w:r>
              <w:t xml:space="preserve"> </w:t>
            </w:r>
          </w:p>
          <w:p w14:paraId="464A7259" w14:textId="0CC76A1E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0E2E7AD0" w14:textId="3AB4A908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73F331F6" w14:textId="7D00978B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033E620E" w14:textId="69E22084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58C96360" w14:textId="4C28F33A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424C9092" w14:textId="51A32575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2017CAF8" w14:textId="77777777" w:rsidR="00E846B4" w:rsidRDefault="00E846B4" w:rsidP="00F176C1">
            <w:pPr>
              <w:pStyle w:val="Heading1"/>
              <w:ind w:right="-474"/>
              <w:jc w:val="left"/>
              <w:outlineLvl w:val="0"/>
            </w:pPr>
          </w:p>
          <w:p w14:paraId="0468C30A" w14:textId="217770AE" w:rsidR="00243B0A" w:rsidRDefault="00243B0A" w:rsidP="00F176C1">
            <w:pPr>
              <w:pStyle w:val="Heading1"/>
              <w:ind w:right="-474"/>
              <w:jc w:val="left"/>
              <w:outlineLvl w:val="0"/>
            </w:pPr>
          </w:p>
        </w:tc>
        <w:tc>
          <w:tcPr>
            <w:tcW w:w="8100" w:type="dxa"/>
          </w:tcPr>
          <w:p w14:paraId="420F059D" w14:textId="3A5CF549" w:rsidR="00380C8D" w:rsidRDefault="00C73197" w:rsidP="002E349C">
            <w:pPr>
              <w:pStyle w:val="ResumeText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797A2A8" wp14:editId="70654F52">
                      <wp:simplePos x="0" y="0"/>
                      <wp:positionH relativeFrom="column">
                        <wp:posOffset>-1414780</wp:posOffset>
                      </wp:positionH>
                      <wp:positionV relativeFrom="paragraph">
                        <wp:posOffset>1845945</wp:posOffset>
                      </wp:positionV>
                      <wp:extent cx="6551271" cy="1404620"/>
                      <wp:effectExtent l="0" t="0" r="0" b="63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127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49AEDC" w14:textId="5B7BF4F6" w:rsidR="006502AB" w:rsidRDefault="006502AB" w:rsidP="007B3F5F">
                                  <w:pPr>
                                    <w:pStyle w:val="Heading1"/>
                                    <w:ind w:right="-474"/>
                                    <w:jc w:val="left"/>
                                  </w:pPr>
                                  <w:r>
                                    <w:t>Declaration</w:t>
                                  </w:r>
                                </w:p>
                                <w:p w14:paraId="15D3BECA" w14:textId="22A073BB" w:rsidR="006502AB" w:rsidRDefault="00C73197">
                                  <w:r w:rsidRPr="005E6520">
                                    <w:rPr>
                                      <w:rFonts w:eastAsiaTheme="minorHAnsi"/>
                                      <w:color w:val="595959" w:themeColor="text1" w:themeTint="A6"/>
                                      <w:kern w:val="20"/>
                                      <w:sz w:val="20"/>
                                      <w:szCs w:val="20"/>
                                    </w:rPr>
                                    <w:t>I hereby declare that the information furnished above is true to the best of my knowledge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797A2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11.4pt;margin-top:145.35pt;width:515.8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" filled="f" stroked="f">
                      <v:textbox style="mso-fit-shape-to-text:t">
                        <w:txbxContent>
                          <w:p w14:paraId="7849AEDC" w14:textId="5B7BF4F6" w:rsidR="006502AB" w:rsidRDefault="006502AB" w:rsidP="007B3F5F">
                            <w:pPr>
                              <w:pStyle w:val="Heading1"/>
                              <w:ind w:right="-474"/>
                              <w:jc w:val="left"/>
                            </w:pPr>
                            <w:r>
                              <w:t>Declaration</w:t>
                            </w:r>
                          </w:p>
                          <w:p w14:paraId="15D3BECA" w14:textId="22A073BB" w:rsidR="006502AB" w:rsidRDefault="00C73197">
                            <w:r w:rsidRPr="005E6520">
                              <w:rPr>
                                <w:rFonts w:eastAsiaTheme="minorHAnsi"/>
                                <w:color w:val="595959" w:themeColor="text1" w:themeTint="A6"/>
                                <w:kern w:val="20"/>
                                <w:sz w:val="20"/>
                                <w:szCs w:val="20"/>
                              </w:rPr>
                              <w:t>I hereby declare that the information furnished above is true to the best of my knowledge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09E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6FCF104" wp14:editId="06D3D3AA">
                      <wp:simplePos x="0" y="0"/>
                      <wp:positionH relativeFrom="column">
                        <wp:posOffset>-1369695</wp:posOffset>
                      </wp:positionH>
                      <wp:positionV relativeFrom="paragraph">
                        <wp:posOffset>-94663</wp:posOffset>
                      </wp:positionV>
                      <wp:extent cx="6412375" cy="2031357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2375" cy="2031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F3DB7" w14:textId="2EEC9BFE" w:rsidR="00380C8D" w:rsidRDefault="00380C8D" w:rsidP="00380C8D">
                                  <w:pPr>
                                    <w:pStyle w:val="Heading1"/>
                                    <w:ind w:right="-474"/>
                                    <w:jc w:val="left"/>
                                  </w:pPr>
                                  <w:r>
                                    <w:t xml:space="preserve">Personal profile                         </w:t>
                                  </w:r>
                                </w:p>
                                <w:p w14:paraId="646F6727" w14:textId="06810A7B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F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ather’s name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="00782675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: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Nakka Ramanayana</w:t>
                                  </w:r>
                                  <w:r w:rsidR="00667A74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r w:rsidR="00051BAE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R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ao</w:t>
                                  </w:r>
                                </w:p>
                                <w:p w14:paraId="20D51C8F" w14:textId="7BD52083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D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ate of birth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4953F5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15-04-1998</w:t>
                                  </w:r>
                                </w:p>
                                <w:p w14:paraId="2AB5682D" w14:textId="3DDF7D27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M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arital status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4953F5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S</w:t>
                                  </w:r>
                                  <w:r w:rsidR="00DE75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ingle</w:t>
                                  </w:r>
                                </w:p>
                                <w:p w14:paraId="470A4F71" w14:textId="5A2548DC" w:rsidR="00BD23DE" w:rsidRPr="00B90D62" w:rsidRDefault="00BD23DE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Gender</w:t>
                                  </w:r>
                                  <w:r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DE75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r w:rsidR="005E6520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M</w:t>
                                  </w:r>
                                  <w:r w:rsidR="00DE75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ale</w:t>
                                  </w:r>
                                </w:p>
                                <w:p w14:paraId="0C6A521B" w14:textId="0DC9901E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N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ationality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DE75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I</w:t>
                                  </w:r>
                                  <w:r w:rsidR="00D11607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ndian</w:t>
                                  </w:r>
                                </w:p>
                                <w:p w14:paraId="65DC7B6C" w14:textId="11BFBE62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N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ature of disability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D11607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100%</w:t>
                                  </w:r>
                                </w:p>
                                <w:p w14:paraId="5677BF1E" w14:textId="48BFF0D2" w:rsidR="00380C8D" w:rsidRPr="00B90D62" w:rsidRDefault="005E6520" w:rsidP="00380C8D">
                                  <w:pPr>
                                    <w:pStyle w:val="Heading1"/>
                                    <w:jc w:val="left"/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L</w:t>
                                  </w:r>
                                  <w:r w:rsidR="00380C8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anguage</w:t>
                                  </w:r>
                                  <w:r w:rsidR="00E5079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s</w:t>
                                  </w:r>
                                  <w:r w:rsidR="00711865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know</w:t>
                                  </w:r>
                                  <w:r w:rsidR="00E5079D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n</w:t>
                                  </w:r>
                                  <w:r w:rsidR="00BD23DE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ab/>
                                    <w:t>:</w:t>
                                  </w:r>
                                  <w:r w:rsidR="00D11607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E</w:t>
                                  </w:r>
                                  <w:r w:rsidR="00711865" w:rsidRPr="00B90D62">
                                    <w:rPr>
                                      <w:rFonts w:asciiTheme="minorHAnsi" w:eastAsiaTheme="minorHAnsi" w:hAnsiTheme="minorHAnsi" w:cstheme="minorBidi"/>
                                      <w:caps w:val="0"/>
                                      <w:color w:val="595959" w:themeColor="text1" w:themeTint="A6"/>
                                      <w:sz w:val="20"/>
                                    </w:rPr>
                                    <w:t>nglish (Reading, writing)</w:t>
                                  </w:r>
                                </w:p>
                                <w:p w14:paraId="52BBE62B" w14:textId="3691F560" w:rsidR="00380C8D" w:rsidRDefault="00380C8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F104" id="_x0000_s1027" type="#_x0000_t202" style="position:absolute;margin-left:-107.85pt;margin-top:-7.45pt;width:504.9pt;height:15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" filled="f" stroked="f">
                      <v:textbox>
                        <w:txbxContent>
                          <w:p w14:paraId="187F3DB7" w14:textId="2EEC9BFE" w:rsidR="00380C8D" w:rsidRDefault="00380C8D" w:rsidP="00380C8D">
                            <w:pPr>
                              <w:pStyle w:val="Heading1"/>
                              <w:ind w:right="-474"/>
                              <w:jc w:val="left"/>
                            </w:pPr>
                            <w:r>
                              <w:t xml:space="preserve">Personal profile                         </w:t>
                            </w:r>
                          </w:p>
                          <w:p w14:paraId="646F6727" w14:textId="06810A7B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F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ather’s name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="00782675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: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Nakka Ramanayana</w:t>
                            </w:r>
                            <w:r w:rsidR="00667A74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051BA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R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ao</w:t>
                            </w:r>
                          </w:p>
                          <w:p w14:paraId="20D51C8F" w14:textId="7BD52083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D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ate of birth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4953F5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15-04-1998</w:t>
                            </w:r>
                          </w:p>
                          <w:p w14:paraId="2AB5682D" w14:textId="3DDF7D27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M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arital status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4953F5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 w:rsidR="00DE75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ingle</w:t>
                            </w:r>
                          </w:p>
                          <w:p w14:paraId="470A4F71" w14:textId="5A2548DC" w:rsidR="00BD23DE" w:rsidRPr="00B90D62" w:rsidRDefault="00BD23DE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Gender</w:t>
                            </w:r>
                            <w:r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DE75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5E6520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M</w:t>
                            </w:r>
                            <w:r w:rsidR="00DE75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ale</w:t>
                            </w:r>
                          </w:p>
                          <w:p w14:paraId="0C6A521B" w14:textId="0DC9901E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N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ationality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DE75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I</w:t>
                            </w:r>
                            <w:r w:rsidR="00D11607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ndian</w:t>
                            </w:r>
                          </w:p>
                          <w:p w14:paraId="65DC7B6C" w14:textId="11BFBE62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N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ature of disability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D11607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100%</w:t>
                            </w:r>
                          </w:p>
                          <w:p w14:paraId="5677BF1E" w14:textId="48BFF0D2" w:rsidR="00380C8D" w:rsidRPr="00B90D62" w:rsidRDefault="005E6520" w:rsidP="00380C8D">
                            <w:pPr>
                              <w:pStyle w:val="Heading1"/>
                              <w:jc w:val="left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L</w:t>
                            </w:r>
                            <w:r w:rsidR="00380C8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anguage</w:t>
                            </w:r>
                            <w:r w:rsidR="00E5079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 w:rsidR="00711865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know</w:t>
                            </w:r>
                            <w:r w:rsidR="00E5079D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n</w:t>
                            </w:r>
                            <w:r w:rsidR="00BD23DE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ab/>
                              <w:t>:</w:t>
                            </w:r>
                            <w:r w:rsidR="00D11607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E</w:t>
                            </w:r>
                            <w:r w:rsidR="00711865" w:rsidRPr="00B90D6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595959" w:themeColor="text1" w:themeTint="A6"/>
                                <w:sz w:val="20"/>
                              </w:rPr>
                              <w:t>nglish (Reading, writing)</w:t>
                            </w:r>
                          </w:p>
                          <w:p w14:paraId="52BBE62B" w14:textId="3691F560" w:rsidR="00380C8D" w:rsidRDefault="00380C8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8B3B21C" w14:textId="34575A29" w:rsidR="00413B1C" w:rsidRPr="00413B1C" w:rsidRDefault="008414F0" w:rsidP="00841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lastRenderedPageBreak/>
        <w:t xml:space="preserve"> </w:t>
      </w:r>
      <w:r w:rsidR="00FA7287">
        <w:tab/>
      </w:r>
      <w:r w:rsidR="00FA7287">
        <w:tab/>
      </w:r>
      <w:r w:rsidR="00FA7287">
        <w:tab/>
      </w:r>
      <w:r w:rsidR="00FA7287">
        <w:tab/>
      </w:r>
      <w:r w:rsidR="00413B1C" w:rsidRPr="00413B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US"/>
        </w:rPr>
        <w:t>Frequently Asked Questio</w:t>
      </w:r>
      <w:r w:rsidR="006A61B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US"/>
        </w:rPr>
        <w:t>ss</w:t>
      </w:r>
      <w:r w:rsidR="00413B1C" w:rsidRPr="00413B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US"/>
        </w:rPr>
        <w:t>ns (FAQ) about my disability</w:t>
      </w:r>
    </w:p>
    <w:p w14:paraId="40C48F93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FC4C51B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b/>
          <w:bCs/>
          <w:color w:val="000000"/>
          <w:lang w:eastAsia="en-US"/>
        </w:rPr>
        <w:t>1. What is the nature of my disability?</w:t>
      </w:r>
    </w:p>
    <w:p w14:paraId="4ACA7A52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4C369A3" w14:textId="59D6A04A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color w:val="000000"/>
          <w:lang w:eastAsia="en-US"/>
        </w:rPr>
        <w:t>I am a Speech and hearing</w:t>
      </w:r>
      <w:r>
        <w:rPr>
          <w:rFonts w:ascii="Calibri" w:eastAsia="Times New Roman" w:hAnsi="Calibri" w:cs="Calibri"/>
          <w:color w:val="000000"/>
          <w:lang w:eastAsia="en-US"/>
        </w:rPr>
        <w:t>-</w:t>
      </w:r>
      <w:r w:rsidRPr="00413B1C">
        <w:rPr>
          <w:rFonts w:ascii="Calibri" w:eastAsia="Times New Roman" w:hAnsi="Calibri" w:cs="Calibri"/>
          <w:color w:val="000000"/>
          <w:lang w:eastAsia="en-US"/>
        </w:rPr>
        <w:t>impaired person with 100 % speech and hearing loss. </w:t>
      </w:r>
    </w:p>
    <w:p w14:paraId="67B887DA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D4096C8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b/>
          <w:bCs/>
          <w:color w:val="000000"/>
          <w:lang w:eastAsia="en-US"/>
        </w:rPr>
        <w:t>2. How do I communicate?</w:t>
      </w:r>
    </w:p>
    <w:p w14:paraId="21E52F4E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5364606" w14:textId="6641E2CB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color w:val="000000"/>
          <w:lang w:eastAsia="en-US"/>
        </w:rPr>
        <w:t xml:space="preserve">I can communicate through sign language. I also make use of my pocket notebook to communicate. Sometimes, I may ask you to repeat. I can communicate well using sign language. I can chat through WhatsApp and SMS or email communication. I can attend meeting, talk face to face via sign language. If there is text chat </w:t>
      </w:r>
      <w:r w:rsidR="0015356E" w:rsidRPr="00413B1C">
        <w:rPr>
          <w:rFonts w:ascii="Calibri" w:eastAsia="Times New Roman" w:hAnsi="Calibri" w:cs="Calibri"/>
          <w:color w:val="000000"/>
          <w:lang w:eastAsia="en-US"/>
        </w:rPr>
        <w:t>option,</w:t>
      </w:r>
      <w:r w:rsidRPr="00413B1C">
        <w:rPr>
          <w:rFonts w:ascii="Calibri" w:eastAsia="Times New Roman" w:hAnsi="Calibri" w:cs="Calibri"/>
          <w:color w:val="000000"/>
          <w:lang w:eastAsia="en-US"/>
        </w:rPr>
        <w:t xml:space="preserve"> it will be easy to include myself in any communication.</w:t>
      </w:r>
    </w:p>
    <w:p w14:paraId="3E293C68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FF2EBB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b/>
          <w:bCs/>
          <w:color w:val="000000"/>
          <w:lang w:eastAsia="en-US"/>
        </w:rPr>
        <w:t>3. What kind of workplace solution accommodation I require?</w:t>
      </w:r>
    </w:p>
    <w:p w14:paraId="2EB0AAAE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A909A85" w14:textId="3D70FDB4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color w:val="000000"/>
          <w:lang w:eastAsia="en-US"/>
        </w:rPr>
        <w:t xml:space="preserve">Like any other employee I too require barrier free workspace. </w:t>
      </w:r>
      <w:r w:rsidR="004B0B32" w:rsidRPr="00413B1C">
        <w:rPr>
          <w:rFonts w:ascii="Calibri" w:eastAsia="Times New Roman" w:hAnsi="Calibri" w:cs="Calibri"/>
          <w:color w:val="000000"/>
          <w:lang w:eastAsia="en-US"/>
        </w:rPr>
        <w:t>However,</w:t>
      </w:r>
      <w:r w:rsidRPr="00413B1C">
        <w:rPr>
          <w:rFonts w:ascii="Calibri" w:eastAsia="Times New Roman" w:hAnsi="Calibri" w:cs="Calibri"/>
          <w:color w:val="000000"/>
          <w:lang w:eastAsia="en-US"/>
        </w:rPr>
        <w:t xml:space="preserve"> to understand the instruction I need simple instruction in English in written format such as Email, </w:t>
      </w:r>
      <w:proofErr w:type="gramStart"/>
      <w:r w:rsidR="004B0B32" w:rsidRPr="00413B1C">
        <w:rPr>
          <w:rFonts w:ascii="Calibri" w:eastAsia="Times New Roman" w:hAnsi="Calibri" w:cs="Calibri"/>
          <w:color w:val="000000"/>
          <w:lang w:eastAsia="en-US"/>
        </w:rPr>
        <w:t>WhatsApp</w:t>
      </w:r>
      <w:proofErr w:type="gramEnd"/>
      <w:r w:rsidRPr="00413B1C">
        <w:rPr>
          <w:rFonts w:ascii="Calibri" w:eastAsia="Times New Roman" w:hAnsi="Calibri" w:cs="Calibri"/>
          <w:color w:val="000000"/>
          <w:lang w:eastAsia="en-US"/>
        </w:rPr>
        <w:t xml:space="preserve"> or written text. If it is oral instruction, it needs to be explained in simple English or through sign language. Also, please write the instructions in written </w:t>
      </w:r>
      <w:proofErr w:type="gramStart"/>
      <w:r w:rsidRPr="00413B1C">
        <w:rPr>
          <w:rFonts w:ascii="Calibri" w:eastAsia="Times New Roman" w:hAnsi="Calibri" w:cs="Calibri"/>
          <w:color w:val="000000"/>
          <w:lang w:eastAsia="en-US"/>
        </w:rPr>
        <w:t>format, if</w:t>
      </w:r>
      <w:proofErr w:type="gramEnd"/>
      <w:r w:rsidRPr="00413B1C">
        <w:rPr>
          <w:rFonts w:ascii="Calibri" w:eastAsia="Times New Roman" w:hAnsi="Calibri" w:cs="Calibri"/>
          <w:color w:val="000000"/>
          <w:lang w:eastAsia="en-US"/>
        </w:rPr>
        <w:t xml:space="preserve"> I don’t understand it the first time. </w:t>
      </w:r>
      <w:r w:rsidR="004B0B32" w:rsidRPr="00413B1C">
        <w:rPr>
          <w:rFonts w:ascii="Calibri" w:eastAsia="Times New Roman" w:hAnsi="Calibri" w:cs="Calibri"/>
          <w:color w:val="000000"/>
          <w:lang w:eastAsia="en-US"/>
        </w:rPr>
        <w:t>Similarly,</w:t>
      </w:r>
      <w:r w:rsidRPr="00413B1C">
        <w:rPr>
          <w:rFonts w:ascii="Calibri" w:eastAsia="Times New Roman" w:hAnsi="Calibri" w:cs="Calibri"/>
          <w:color w:val="000000"/>
          <w:lang w:eastAsia="en-US"/>
        </w:rPr>
        <w:t xml:space="preserve"> if you don’t understand the sign language, I can be asked to write and show. </w:t>
      </w:r>
    </w:p>
    <w:p w14:paraId="2884BAD5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700410B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b/>
          <w:bCs/>
          <w:color w:val="000000"/>
          <w:lang w:eastAsia="en-US"/>
        </w:rPr>
        <w:t>4. How I can travel?</w:t>
      </w:r>
    </w:p>
    <w:p w14:paraId="2FCBF74C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EDAF035" w14:textId="77777777" w:rsidR="00413B1C" w:rsidRPr="00413B1C" w:rsidRDefault="00413B1C" w:rsidP="0041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13B1C">
        <w:rPr>
          <w:rFonts w:ascii="Calibri" w:eastAsia="Times New Roman" w:hAnsi="Calibri" w:cs="Calibri"/>
          <w:color w:val="000000"/>
          <w:lang w:eastAsia="en-US"/>
        </w:rPr>
        <w:t>I can travel on my own independently using all modes of transport and don’t have any challenges in mobility.</w:t>
      </w:r>
    </w:p>
    <w:p w14:paraId="0BEF5983" w14:textId="75B34782" w:rsidR="006502AB" w:rsidRDefault="006502AB"/>
    <w:sectPr w:rsidR="006502AB" w:rsidSect="00F91A19">
      <w:footerReference w:type="default" r:id="rId14"/>
      <w:pgSz w:w="12240" w:h="15840" w:code="1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40A9" w14:textId="77777777" w:rsidR="00D20452" w:rsidRDefault="00D20452">
      <w:pPr>
        <w:spacing w:after="0" w:line="240" w:lineRule="auto"/>
      </w:pPr>
      <w:r>
        <w:separator/>
      </w:r>
    </w:p>
  </w:endnote>
  <w:endnote w:type="continuationSeparator" w:id="0">
    <w:p w14:paraId="7FB1BE82" w14:textId="77777777" w:rsidR="00D20452" w:rsidRDefault="00D2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468A" w14:textId="77777777" w:rsidR="002B5A12" w:rsidRDefault="003832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D8A1" w14:textId="77777777" w:rsidR="00D20452" w:rsidRDefault="00D20452">
      <w:pPr>
        <w:spacing w:after="0" w:line="240" w:lineRule="auto"/>
      </w:pPr>
      <w:r>
        <w:separator/>
      </w:r>
    </w:p>
  </w:footnote>
  <w:footnote w:type="continuationSeparator" w:id="0">
    <w:p w14:paraId="64C77927" w14:textId="77777777" w:rsidR="00D20452" w:rsidRDefault="00D20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4DDB"/>
    <w:multiLevelType w:val="hybridMultilevel"/>
    <w:tmpl w:val="940C1DA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73C1764E"/>
    <w:multiLevelType w:val="hybridMultilevel"/>
    <w:tmpl w:val="C6A8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44A5"/>
    <w:multiLevelType w:val="hybridMultilevel"/>
    <w:tmpl w:val="9144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23769">
    <w:abstractNumId w:val="1"/>
  </w:num>
  <w:num w:numId="2" w16cid:durableId="1531996136">
    <w:abstractNumId w:val="2"/>
  </w:num>
  <w:num w:numId="3" w16cid:durableId="39335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92"/>
    <w:rsid w:val="0000610E"/>
    <w:rsid w:val="00015F94"/>
    <w:rsid w:val="00023EAA"/>
    <w:rsid w:val="0002473E"/>
    <w:rsid w:val="00024F5E"/>
    <w:rsid w:val="000312BB"/>
    <w:rsid w:val="000427A4"/>
    <w:rsid w:val="00051BAE"/>
    <w:rsid w:val="00062726"/>
    <w:rsid w:val="0006717C"/>
    <w:rsid w:val="000705E0"/>
    <w:rsid w:val="000757DE"/>
    <w:rsid w:val="00081693"/>
    <w:rsid w:val="000A0F8B"/>
    <w:rsid w:val="000A2AAE"/>
    <w:rsid w:val="000B0D25"/>
    <w:rsid w:val="000B1522"/>
    <w:rsid w:val="000C00DC"/>
    <w:rsid w:val="000C44FC"/>
    <w:rsid w:val="000E77B2"/>
    <w:rsid w:val="00103A70"/>
    <w:rsid w:val="00106A06"/>
    <w:rsid w:val="00110B95"/>
    <w:rsid w:val="0011618D"/>
    <w:rsid w:val="00136BEA"/>
    <w:rsid w:val="0015356E"/>
    <w:rsid w:val="00173850"/>
    <w:rsid w:val="00184BB7"/>
    <w:rsid w:val="00192411"/>
    <w:rsid w:val="0019295F"/>
    <w:rsid w:val="0019471F"/>
    <w:rsid w:val="001C1B86"/>
    <w:rsid w:val="001C4430"/>
    <w:rsid w:val="001F4128"/>
    <w:rsid w:val="00226A3A"/>
    <w:rsid w:val="00232D84"/>
    <w:rsid w:val="00233325"/>
    <w:rsid w:val="00242EE3"/>
    <w:rsid w:val="00243B0A"/>
    <w:rsid w:val="00271CB1"/>
    <w:rsid w:val="00297B50"/>
    <w:rsid w:val="002A574B"/>
    <w:rsid w:val="002A6485"/>
    <w:rsid w:val="002B5A12"/>
    <w:rsid w:val="002C2C7C"/>
    <w:rsid w:val="002D3A00"/>
    <w:rsid w:val="002E349C"/>
    <w:rsid w:val="002E76D7"/>
    <w:rsid w:val="002F5661"/>
    <w:rsid w:val="00301B58"/>
    <w:rsid w:val="0030402B"/>
    <w:rsid w:val="00305F70"/>
    <w:rsid w:val="003325E7"/>
    <w:rsid w:val="00353D8F"/>
    <w:rsid w:val="00361816"/>
    <w:rsid w:val="00366AF3"/>
    <w:rsid w:val="003730B4"/>
    <w:rsid w:val="0037595C"/>
    <w:rsid w:val="00380C8D"/>
    <w:rsid w:val="00383277"/>
    <w:rsid w:val="0038477E"/>
    <w:rsid w:val="003C0455"/>
    <w:rsid w:val="003D6E26"/>
    <w:rsid w:val="00413B1C"/>
    <w:rsid w:val="00423795"/>
    <w:rsid w:val="00431802"/>
    <w:rsid w:val="0044033C"/>
    <w:rsid w:val="00447216"/>
    <w:rsid w:val="00465BDC"/>
    <w:rsid w:val="00481342"/>
    <w:rsid w:val="00483AFD"/>
    <w:rsid w:val="004953F5"/>
    <w:rsid w:val="004A019F"/>
    <w:rsid w:val="004B0B32"/>
    <w:rsid w:val="004F1EFB"/>
    <w:rsid w:val="004F72BA"/>
    <w:rsid w:val="005009EB"/>
    <w:rsid w:val="00504868"/>
    <w:rsid w:val="00507C8C"/>
    <w:rsid w:val="00533D84"/>
    <w:rsid w:val="0054397C"/>
    <w:rsid w:val="0055110F"/>
    <w:rsid w:val="00557524"/>
    <w:rsid w:val="0056789C"/>
    <w:rsid w:val="005752A7"/>
    <w:rsid w:val="005862B9"/>
    <w:rsid w:val="0059451F"/>
    <w:rsid w:val="005A761E"/>
    <w:rsid w:val="005C0BA1"/>
    <w:rsid w:val="005D7A86"/>
    <w:rsid w:val="005E4DA4"/>
    <w:rsid w:val="005E6520"/>
    <w:rsid w:val="005F78D6"/>
    <w:rsid w:val="006062C8"/>
    <w:rsid w:val="00610505"/>
    <w:rsid w:val="00626A39"/>
    <w:rsid w:val="006502AB"/>
    <w:rsid w:val="00653CC3"/>
    <w:rsid w:val="00667332"/>
    <w:rsid w:val="00667A74"/>
    <w:rsid w:val="006710DF"/>
    <w:rsid w:val="0067592A"/>
    <w:rsid w:val="00684213"/>
    <w:rsid w:val="006946DA"/>
    <w:rsid w:val="00694B00"/>
    <w:rsid w:val="006A61B3"/>
    <w:rsid w:val="006B3E7C"/>
    <w:rsid w:val="006B3FB5"/>
    <w:rsid w:val="006C58D1"/>
    <w:rsid w:val="0070304C"/>
    <w:rsid w:val="00711865"/>
    <w:rsid w:val="007337E3"/>
    <w:rsid w:val="00746C90"/>
    <w:rsid w:val="00762827"/>
    <w:rsid w:val="00773B3B"/>
    <w:rsid w:val="00782675"/>
    <w:rsid w:val="007A7E15"/>
    <w:rsid w:val="007B3F5F"/>
    <w:rsid w:val="007D257B"/>
    <w:rsid w:val="007D6B9E"/>
    <w:rsid w:val="0080413A"/>
    <w:rsid w:val="00827794"/>
    <w:rsid w:val="00832DA9"/>
    <w:rsid w:val="008358A6"/>
    <w:rsid w:val="008414F0"/>
    <w:rsid w:val="008451C6"/>
    <w:rsid w:val="00854554"/>
    <w:rsid w:val="00886C7B"/>
    <w:rsid w:val="00895644"/>
    <w:rsid w:val="008B0009"/>
    <w:rsid w:val="008E2961"/>
    <w:rsid w:val="008E798C"/>
    <w:rsid w:val="008F2038"/>
    <w:rsid w:val="008F2E3F"/>
    <w:rsid w:val="0093733E"/>
    <w:rsid w:val="00945068"/>
    <w:rsid w:val="009645D4"/>
    <w:rsid w:val="00992379"/>
    <w:rsid w:val="009A3CDC"/>
    <w:rsid w:val="009C0989"/>
    <w:rsid w:val="00A14281"/>
    <w:rsid w:val="00A37A87"/>
    <w:rsid w:val="00A42DCE"/>
    <w:rsid w:val="00A454B3"/>
    <w:rsid w:val="00A7248A"/>
    <w:rsid w:val="00A8718D"/>
    <w:rsid w:val="00A912CA"/>
    <w:rsid w:val="00A9596F"/>
    <w:rsid w:val="00AA29BB"/>
    <w:rsid w:val="00AB501F"/>
    <w:rsid w:val="00AB774F"/>
    <w:rsid w:val="00AC5113"/>
    <w:rsid w:val="00AC6695"/>
    <w:rsid w:val="00AD3B9B"/>
    <w:rsid w:val="00AD67AD"/>
    <w:rsid w:val="00AF01D9"/>
    <w:rsid w:val="00B06459"/>
    <w:rsid w:val="00B17F84"/>
    <w:rsid w:val="00B42233"/>
    <w:rsid w:val="00B4361C"/>
    <w:rsid w:val="00B47BDB"/>
    <w:rsid w:val="00B570DB"/>
    <w:rsid w:val="00B76ED2"/>
    <w:rsid w:val="00B90D62"/>
    <w:rsid w:val="00BA1A41"/>
    <w:rsid w:val="00BA6C73"/>
    <w:rsid w:val="00BC6EEE"/>
    <w:rsid w:val="00BD23DE"/>
    <w:rsid w:val="00BE7D05"/>
    <w:rsid w:val="00BF1411"/>
    <w:rsid w:val="00BF248F"/>
    <w:rsid w:val="00C10820"/>
    <w:rsid w:val="00C2082B"/>
    <w:rsid w:val="00C24CEE"/>
    <w:rsid w:val="00C25E4B"/>
    <w:rsid w:val="00C26A1E"/>
    <w:rsid w:val="00C531AC"/>
    <w:rsid w:val="00C64279"/>
    <w:rsid w:val="00C665AB"/>
    <w:rsid w:val="00C73197"/>
    <w:rsid w:val="00C832B3"/>
    <w:rsid w:val="00C91F64"/>
    <w:rsid w:val="00C950F6"/>
    <w:rsid w:val="00CA50B0"/>
    <w:rsid w:val="00CA71FF"/>
    <w:rsid w:val="00CB56B8"/>
    <w:rsid w:val="00CC16ED"/>
    <w:rsid w:val="00CC357C"/>
    <w:rsid w:val="00D00713"/>
    <w:rsid w:val="00D06999"/>
    <w:rsid w:val="00D11607"/>
    <w:rsid w:val="00D15D57"/>
    <w:rsid w:val="00D20452"/>
    <w:rsid w:val="00D207E6"/>
    <w:rsid w:val="00D24D42"/>
    <w:rsid w:val="00D34C9C"/>
    <w:rsid w:val="00D42195"/>
    <w:rsid w:val="00D440FE"/>
    <w:rsid w:val="00D57BDE"/>
    <w:rsid w:val="00D75ABD"/>
    <w:rsid w:val="00D75D4D"/>
    <w:rsid w:val="00D80EF4"/>
    <w:rsid w:val="00D84958"/>
    <w:rsid w:val="00D95885"/>
    <w:rsid w:val="00DB7AEF"/>
    <w:rsid w:val="00DD17CA"/>
    <w:rsid w:val="00DD5415"/>
    <w:rsid w:val="00DD5DFA"/>
    <w:rsid w:val="00DE758D"/>
    <w:rsid w:val="00DF3D49"/>
    <w:rsid w:val="00DF4D62"/>
    <w:rsid w:val="00E25AA8"/>
    <w:rsid w:val="00E307F0"/>
    <w:rsid w:val="00E5079D"/>
    <w:rsid w:val="00E5165A"/>
    <w:rsid w:val="00E73D6E"/>
    <w:rsid w:val="00E80ED8"/>
    <w:rsid w:val="00E83D3B"/>
    <w:rsid w:val="00E83F07"/>
    <w:rsid w:val="00E846B4"/>
    <w:rsid w:val="00E87C2B"/>
    <w:rsid w:val="00E9575C"/>
    <w:rsid w:val="00E96E4F"/>
    <w:rsid w:val="00EA1BB6"/>
    <w:rsid w:val="00EA6EE6"/>
    <w:rsid w:val="00EB17DB"/>
    <w:rsid w:val="00EB259C"/>
    <w:rsid w:val="00EC1C3B"/>
    <w:rsid w:val="00EC7021"/>
    <w:rsid w:val="00EC718F"/>
    <w:rsid w:val="00EE4F24"/>
    <w:rsid w:val="00EF0392"/>
    <w:rsid w:val="00EF2D47"/>
    <w:rsid w:val="00F01ABB"/>
    <w:rsid w:val="00F04739"/>
    <w:rsid w:val="00F113CB"/>
    <w:rsid w:val="00F120F8"/>
    <w:rsid w:val="00F176C1"/>
    <w:rsid w:val="00F26159"/>
    <w:rsid w:val="00F31009"/>
    <w:rsid w:val="00F340CD"/>
    <w:rsid w:val="00F4783B"/>
    <w:rsid w:val="00F57369"/>
    <w:rsid w:val="00F631DD"/>
    <w:rsid w:val="00F86592"/>
    <w:rsid w:val="00F86688"/>
    <w:rsid w:val="00F91A19"/>
    <w:rsid w:val="00FA6310"/>
    <w:rsid w:val="00FA7287"/>
    <w:rsid w:val="00FC2398"/>
    <w:rsid w:val="00FE2FA1"/>
    <w:rsid w:val="00FE3759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D646"/>
  <w15:chartTrackingRefBased/>
  <w15:docId w15:val="{4CE26A09-4389-4D60-95AC-4C46F60F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rsid w:val="00E9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0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2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2A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D5DFA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FA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kkahemanth52@gmail.com" TargetMode="External"/><Relationship Id="rId13" Type="http://schemas.openxmlformats.org/officeDocument/2006/relationships/hyperlink" Target="file:///C:\Users\hemanth.nakka\Downloads\Nakka%20Hemanth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yoffice.accenture.com/personal/hemanth_nakka_accenture_com/Documents/Certificate%20course/certificate-of-completion-for-aviatrix-ace-associat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office.accenture.com/personal/hemanth_nakka_accenture_com/Documents/Certificate%20course/CCNA%202020_%20Networking%20Components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yoffice.accenture.com/personal/hemanth_nakka_accenture_com/Documents/Certificate%20course/Trainocate-Certificate-UTC-7_15_2022%205_34_40%20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2DGHB3NT4JCJ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manth.nakka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62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Nakka, Hemanth</dc:creator>
  <cp:keywords/>
  <dc:description/>
  <cp:lastModifiedBy>Nakka, Hemanth</cp:lastModifiedBy>
  <cp:revision>44</cp:revision>
  <dcterms:created xsi:type="dcterms:W3CDTF">2022-12-15T08:08:00Z</dcterms:created>
  <dcterms:modified xsi:type="dcterms:W3CDTF">2023-03-17T10:23:00Z</dcterms:modified>
</cp:coreProperties>
</file>